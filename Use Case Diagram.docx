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77AD83DB" w14:textId="77777777" w:rsidR="00172D10" w:rsidRDefault="001C62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3DBBCD7" wp14:editId="2FE85AE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 27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hexago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7798D9" id="Group 27" o:spid="_x0000_s1026" alt="Hexagonal shap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">
                      <v:imagedata r:id="rId15" o:title="hexagon 1"/>
                    </v:shape>
    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">
                      <v:imagedata r:id="rId16" o:title="hexagon 2"/>
                    </v:shape>
    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">
                      <v:imagedata r:id="rId17" o:title="hexagon 4"/>
                    </v:shape>
    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">
                      <v:imagedata r:id="rId18" o:title="hexagon 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11D9BFDB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6A84E89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7FF303E2" wp14:editId="28E9045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F72C631" id="Rectangle 18" o:spid="_x0000_s1026" alt="Title: Li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0E594904" wp14:editId="1252E124">
                          <wp:extent cx="6697389" cy="771855"/>
                          <wp:effectExtent l="0" t="0" r="0" b="9525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7AB960" w14:textId="2BF7B25B" w:rsidR="002A2E02" w:rsidRPr="008A25CD" w:rsidRDefault="00A54159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Flowers Social Website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0E59490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" filled="f" stroked="f">
                          <v:textbox>
                            <w:txbxContent>
                              <w:p w14:paraId="7C7AB960" w14:textId="2BF7B25B" w:rsidR="002A2E02" w:rsidRPr="008A25CD" w:rsidRDefault="00A54159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Flowers Social Website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573E27F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69A1DF1E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1093EEE2" wp14:editId="16400E8C">
                          <wp:extent cx="3515096" cy="818968"/>
                          <wp:effectExtent l="0" t="0" r="0" b="635"/>
                          <wp:docPr id="25" name="Text Box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01B2EA" w14:textId="77777777" w:rsidR="002A2E02" w:rsidRDefault="00C02F50" w:rsidP="002A2E02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>Internet Technologies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093EEE2" id="Text Box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" filled="f" stroked="f">
                          <v:textbox>
                            <w:txbxContent>
                              <w:p w14:paraId="5F01B2EA" w14:textId="77777777" w:rsidR="002A2E02" w:rsidRDefault="00C02F50" w:rsidP="002A2E02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>Internet Technologies Project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01F96256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4ABA5723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068F83A7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327ADE69" wp14:editId="2EB33BE9">
                          <wp:extent cx="6495393" cy="898912"/>
                          <wp:effectExtent l="0" t="0" r="0" b="0"/>
                          <wp:docPr id="26" name="Text Box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8989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919933" w14:textId="38A282DE" w:rsidR="00C02F50" w:rsidRPr="005D120C" w:rsidRDefault="00A54159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 w:rsidRPr="00A54159">
                                        <w:rPr>
                                          <w:color w:val="FFFFFF" w:themeColor="background1"/>
                                        </w:rPr>
                                        <w:t>Feda</w:t>
                                      </w:r>
                                      <w:proofErr w:type="spellEnd"/>
                                      <w:r w:rsidRPr="00A54159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</w:t>
                                      </w:r>
                                      <w:r w:rsidRPr="00A54159">
                                        <w:rPr>
                                          <w:color w:val="FFFFFF" w:themeColor="background1"/>
                                        </w:rPr>
                                        <w:t xml:space="preserve">ahad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</w:t>
                                      </w:r>
                                      <w:r w:rsidRPr="00A54159">
                                        <w:rPr>
                                          <w:color w:val="FFFFFF" w:themeColor="background1"/>
                                        </w:rPr>
                                        <w:t>hurshed</w:t>
                                      </w:r>
                                      <w:proofErr w:type="spellEnd"/>
                                      <w:r w:rsidRPr="00A54159">
                                        <w:rPr>
                                          <w:color w:val="FFFFFF" w:themeColor="background1"/>
                                        </w:rPr>
                                        <w:t xml:space="preserve"> (434022337)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327ADE69" id="Text Box 26" o:spid="_x0000_s1028" type="#_x0000_t202" style="width:511.45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" filled="f" stroked="f">
                          <v:textbox>
                            <w:txbxContent>
                              <w:p w14:paraId="5E919933" w14:textId="38A282DE" w:rsidR="00C02F50" w:rsidRPr="005D120C" w:rsidRDefault="00A54159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A54159">
                                  <w:rPr>
                                    <w:color w:val="FFFFFF" w:themeColor="background1"/>
                                  </w:rPr>
                                  <w:t>Feda</w:t>
                                </w:r>
                                <w:proofErr w:type="spellEnd"/>
                                <w:r w:rsidRPr="00A54159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F</w:t>
                                </w:r>
                                <w:r w:rsidRPr="00A54159">
                                  <w:rPr>
                                    <w:color w:val="FFFFFF" w:themeColor="background1"/>
                                  </w:rPr>
                                  <w:t xml:space="preserve">ahad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</w:t>
                                </w:r>
                                <w:r w:rsidRPr="00A54159">
                                  <w:rPr>
                                    <w:color w:val="FFFFFF" w:themeColor="background1"/>
                                  </w:rPr>
                                  <w:t>hurshed</w:t>
                                </w:r>
                                <w:proofErr w:type="spellEnd"/>
                                <w:r w:rsidRPr="00A54159">
                                  <w:rPr>
                                    <w:color w:val="FFFFFF" w:themeColor="background1"/>
                                  </w:rPr>
                                  <w:t xml:space="preserve"> (434022337)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49A2AB2D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69ADBFC4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008DC98C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2D0E2459" wp14:editId="129547D8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 28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84FCD07" id="Group 28" o:spid="_x0000_s1026" alt="Hexagonal shap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">
                    <v:shape id="Graphic 19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">
                      <v:imagedata r:id="rId16" o:title="hexagon 2"/>
                    </v:shape>
                    <v:shape id="Graphic 20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">
                      <v:imagedata r:id="rId18" o:title="hexagon 3"/>
                    </v:shape>
                    <v:shape id="Graphic 21" o:spid="_x0000_s1029" type="#_x0000_t75" alt="hexagon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">
                      <v:imagedata r:id="rId17" o:title="hexagon 4"/>
                    </v:shape>
                  </v:group>
                </w:pict>
              </mc:Fallback>
            </mc:AlternateContent>
          </w:r>
          <w:r w:rsidR="005D120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3F1F753" wp14:editId="74A9D40F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c 23" descr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9BE6C" w14:textId="78FD2CAE" w:rsidR="004F53E9" w:rsidRDefault="00E17035" w:rsidP="0029522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941CEEB" wp14:editId="2C194781">
            <wp:simplePos x="0" y="0"/>
            <wp:positionH relativeFrom="column">
              <wp:posOffset>-188595</wp:posOffset>
            </wp:positionH>
            <wp:positionV relativeFrom="paragraph">
              <wp:posOffset>316230</wp:posOffset>
            </wp:positionV>
            <wp:extent cx="6749415" cy="58146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415" cy="5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222">
        <w:t>Use Case Diagram:</w:t>
      </w:r>
    </w:p>
    <w:p w14:paraId="0B8B28C7" w14:textId="30C1A4F5" w:rsidR="0070341B" w:rsidRDefault="0070341B" w:rsidP="00295222"/>
    <w:p w14:paraId="74A81CAD" w14:textId="77777777" w:rsidR="0070341B" w:rsidRDefault="0070341B">
      <w:r>
        <w:br w:type="page"/>
      </w:r>
    </w:p>
    <w:p w14:paraId="70611680" w14:textId="77777777" w:rsidR="0070341B" w:rsidRDefault="0070341B" w:rsidP="0070341B">
      <w:pPr>
        <w:pStyle w:val="Heading2"/>
      </w:pPr>
      <w:r>
        <w:lastRenderedPageBreak/>
        <w:t>List of Documents:</w:t>
      </w:r>
    </w:p>
    <w:p w14:paraId="57A91DDE" w14:textId="1C976333" w:rsidR="0070341B" w:rsidRDefault="0070341B" w:rsidP="00B777A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B777A0">
        <w:rPr>
          <w:sz w:val="24"/>
          <w:szCs w:val="24"/>
        </w:rPr>
        <w:t xml:space="preserve">User: An individual who browse </w:t>
      </w:r>
      <w:r w:rsidR="00A54159">
        <w:rPr>
          <w:sz w:val="24"/>
          <w:szCs w:val="24"/>
        </w:rPr>
        <w:t>and post flowers</w:t>
      </w:r>
    </w:p>
    <w:p w14:paraId="76C56507" w14:textId="491E746B" w:rsidR="00A54159" w:rsidRPr="00B777A0" w:rsidRDefault="00A54159" w:rsidP="00B777A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Flower: A flower that has a name and a picture.</w:t>
      </w:r>
    </w:p>
    <w:p w14:paraId="0FD79C77" w14:textId="77777777" w:rsidR="00B777A0" w:rsidRDefault="00B777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9A2904" w14:textId="77777777" w:rsidR="00B777A0" w:rsidRDefault="00B777A0" w:rsidP="00B777A0">
      <w:pPr>
        <w:pStyle w:val="Heading2"/>
      </w:pPr>
      <w:r>
        <w:lastRenderedPageBreak/>
        <w:t>Implementation:</w:t>
      </w:r>
    </w:p>
    <w:p w14:paraId="7E246999" w14:textId="77777777" w:rsidR="00B777A0" w:rsidRDefault="00B777A0" w:rsidP="00B777A0">
      <w:pPr>
        <w:pStyle w:val="Heading3"/>
      </w:pPr>
      <w:r>
        <w:t>Tools:</w:t>
      </w:r>
    </w:p>
    <w:p w14:paraId="55F4090B" w14:textId="77777777" w:rsidR="00B777A0" w:rsidRPr="00227B64" w:rsidRDefault="00B777A0" w:rsidP="00227B6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proofErr w:type="spellStart"/>
      <w:r w:rsidRPr="00227B64">
        <w:rPr>
          <w:sz w:val="24"/>
          <w:szCs w:val="28"/>
        </w:rPr>
        <w:t>PhpStorm</w:t>
      </w:r>
      <w:proofErr w:type="spellEnd"/>
      <w:r w:rsidRPr="00227B64">
        <w:rPr>
          <w:sz w:val="24"/>
          <w:szCs w:val="28"/>
        </w:rPr>
        <w:t xml:space="preserve"> as an Integrated Development Environment(IDE)</w:t>
      </w:r>
    </w:p>
    <w:p w14:paraId="758DCBC6" w14:textId="77777777" w:rsidR="00B777A0" w:rsidRPr="00227B64" w:rsidRDefault="00B777A0" w:rsidP="00227B6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proofErr w:type="spellStart"/>
      <w:r w:rsidRPr="00227B64">
        <w:rPr>
          <w:sz w:val="24"/>
          <w:szCs w:val="28"/>
        </w:rPr>
        <w:t>Xampp</w:t>
      </w:r>
      <w:proofErr w:type="spellEnd"/>
      <w:r w:rsidRPr="00227B64">
        <w:rPr>
          <w:sz w:val="24"/>
          <w:szCs w:val="28"/>
        </w:rPr>
        <w:t>: A software that provides the following:</w:t>
      </w:r>
    </w:p>
    <w:p w14:paraId="5BCF510E" w14:textId="77777777" w:rsidR="00B777A0" w:rsidRPr="00227B64" w:rsidRDefault="00B777A0" w:rsidP="00227B64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8"/>
        </w:rPr>
      </w:pPr>
      <w:r w:rsidRPr="00227B64">
        <w:rPr>
          <w:sz w:val="24"/>
          <w:szCs w:val="28"/>
        </w:rPr>
        <w:t>Web Serve: Apache Web Server</w:t>
      </w:r>
    </w:p>
    <w:p w14:paraId="3B65761B" w14:textId="77777777" w:rsidR="00B777A0" w:rsidRPr="00227B64" w:rsidRDefault="00B777A0" w:rsidP="00227B64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8"/>
        </w:rPr>
      </w:pPr>
      <w:r w:rsidRPr="00227B64">
        <w:rPr>
          <w:sz w:val="24"/>
          <w:szCs w:val="28"/>
        </w:rPr>
        <w:t>DBMS: MySQL</w:t>
      </w:r>
    </w:p>
    <w:p w14:paraId="3E70B27D" w14:textId="77777777" w:rsidR="00227B64" w:rsidRDefault="00B777A0" w:rsidP="00227B64">
      <w:pPr>
        <w:pStyle w:val="ListParagraph"/>
        <w:numPr>
          <w:ilvl w:val="1"/>
          <w:numId w:val="7"/>
        </w:numPr>
        <w:spacing w:line="360" w:lineRule="auto"/>
        <w:rPr>
          <w:sz w:val="24"/>
          <w:szCs w:val="28"/>
        </w:rPr>
      </w:pPr>
      <w:r w:rsidRPr="00227B64">
        <w:rPr>
          <w:sz w:val="24"/>
          <w:szCs w:val="28"/>
        </w:rPr>
        <w:t>PHP My Admin: manage MySQL databases</w:t>
      </w:r>
    </w:p>
    <w:p w14:paraId="3DC8FF69" w14:textId="77777777" w:rsidR="00227B64" w:rsidRDefault="00227B64" w:rsidP="00227B64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Lucidia</w:t>
      </w:r>
      <w:proofErr w:type="spellEnd"/>
      <w:r>
        <w:rPr>
          <w:sz w:val="24"/>
          <w:szCs w:val="28"/>
        </w:rPr>
        <w:t xml:space="preserve">: another website for drawing charts </w:t>
      </w:r>
    </w:p>
    <w:p w14:paraId="463B7D84" w14:textId="77777777" w:rsidR="007A0CBA" w:rsidRDefault="007A0CBA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17F58B2" w14:textId="06885DC5" w:rsidR="0070341B" w:rsidRDefault="007A0CBA" w:rsidP="00A54159">
      <w:pPr>
        <w:pStyle w:val="Heading2"/>
        <w:rPr>
          <w:noProof/>
        </w:rPr>
      </w:pPr>
      <w:r>
        <w:lastRenderedPageBreak/>
        <w:t>Screenshots:</w:t>
      </w:r>
    </w:p>
    <w:p w14:paraId="3881F48E" w14:textId="60D8F26F" w:rsidR="00A54159" w:rsidRDefault="00A54159" w:rsidP="00A54159"/>
    <w:p w14:paraId="7DD96C9B" w14:textId="19285FCF" w:rsidR="00E17035" w:rsidRDefault="00E17035" w:rsidP="00A54159">
      <w:bookmarkStart w:id="0" w:name="_GoBack"/>
      <w:bookmarkEnd w:id="0"/>
    </w:p>
    <w:p w14:paraId="3CF05873" w14:textId="6B7DFBDB" w:rsidR="00E17035" w:rsidRDefault="00E17035" w:rsidP="00A54159"/>
    <w:p w14:paraId="5B33F6B8" w14:textId="77777777" w:rsidR="00E17035" w:rsidRPr="00A54159" w:rsidRDefault="00E17035" w:rsidP="00A54159"/>
    <w:p w14:paraId="2D7A67BA" w14:textId="77777777" w:rsidR="00295222" w:rsidRDefault="0070341B" w:rsidP="0070341B">
      <w:pPr>
        <w:pStyle w:val="Heading2"/>
      </w:pPr>
      <w:r>
        <w:t>Appendix:</w:t>
      </w:r>
    </w:p>
    <w:p w14:paraId="4BEA13DA" w14:textId="77777777" w:rsidR="0070341B" w:rsidRDefault="0070341B" w:rsidP="0070341B">
      <w:r>
        <w:t>SQL Schema:</w:t>
      </w:r>
    </w:p>
    <w:p w14:paraId="2356FE85" w14:textId="77777777" w:rsidR="00A54159" w:rsidRPr="00A54159" w:rsidRDefault="00A54159" w:rsidP="00A54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 phpMyAdmin SQL Dump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version 4.8.3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https://www.phpmyadmin.net/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Host: 127.0.0.1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Generation Time: Apr 21, 2019 at 07:18 PM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Server version: 10.1.36-MariaDB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PHP Version: 7.2.11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SET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SQL_MODE = "NO_AUTO_VALUE_ON_ZERO";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SET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AUTOCOMMIT = 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START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TRANSACTION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SET </w:t>
      </w:r>
      <w:proofErr w:type="spellStart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time_zone</w:t>
      </w:r>
      <w:proofErr w:type="spellEnd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"+00:00";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@OLD_CHARACTER_SET_CLIENT=@@CHARACTER_SET_CLIENT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@OLD_CHARACTER_SET_RESULTS=@@CHARACTER_SET_RESULTS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@OLD_COLLATION_CONNECTION=@@COLLATION_CONNECTION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NAMES utf8mb4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Database: `flowers`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--------------------------------------------------------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Table structure for table `flowers`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CREATE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`flowers` (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`id`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`</w:t>
      </w:r>
      <w:proofErr w:type="spellStart"/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user_id</w:t>
      </w:r>
      <w:proofErr w:type="spellEnd"/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`name`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varchar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`</w:t>
      </w:r>
      <w:proofErr w:type="spellStart"/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file_name</w:t>
      </w:r>
      <w:proofErr w:type="spellEnd"/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varchar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) ENGINE=</w:t>
      </w:r>
      <w:proofErr w:type="spellStart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InnoDB</w:t>
      </w:r>
      <w:proofErr w:type="spellEnd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DEFAULT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CHARSET=utf8;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 --------------------------------------------------------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Table structure for table `users`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CREATE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`users` (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`id`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`email`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varchar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`name`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varchar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`password`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varchar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255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 NULL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) ENGINE=</w:t>
      </w:r>
      <w:proofErr w:type="spellStart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InnoDB</w:t>
      </w:r>
      <w:proofErr w:type="spellEnd"/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DEFAULT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CHARSET=utf8;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Indexes for dumped tables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Indexes for table `flowers`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ALTER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`flowers`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ADD PRIMARY KEY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`id`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Indexes for table `users`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ALTER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`users`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ADD PRIMARY KEY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`id`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AUTO_INCREMENT for dumped tables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AUTO_INCREMENT for table `flowers`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ALTER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`flowers`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MODIFY `id`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NOT NULL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AUTO_INCREMENT;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 AUTO_INCREMENT for table `users`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--</w:t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ALTER TABLE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`users`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MODIFY `id`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A54159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NOT NULL 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AUTO_INCREMENT;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COMMIT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CHARACTER_SET_CLIENT=@OLD_CHARACTER_SET_CLIENT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CHARACTER_SET_RESULTS=@OLD_CHARACTER_SET_RESULTS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54159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/*!40101 SET COLLATION_CONNECTION=@OLD_COLLATION_CONNECTION */</w:t>
      </w:r>
      <w:r w:rsidRPr="00A54159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521A3E7A" w14:textId="77777777" w:rsidR="0070341B" w:rsidRPr="0070341B" w:rsidRDefault="0070341B" w:rsidP="0070341B"/>
    <w:sectPr w:rsidR="0070341B" w:rsidRPr="0070341B">
      <w:headerReference w:type="default" r:id="rId20"/>
      <w:footerReference w:type="even" r:id="rId21"/>
      <w:footerReference w:type="default" r:id="rId2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2DF3" w14:textId="77777777" w:rsidR="00B667A3" w:rsidRDefault="00B667A3">
      <w:pPr>
        <w:spacing w:after="0" w:line="240" w:lineRule="auto"/>
      </w:pPr>
      <w:r>
        <w:separator/>
      </w:r>
    </w:p>
  </w:endnote>
  <w:endnote w:type="continuationSeparator" w:id="0">
    <w:p w14:paraId="71C9D3E1" w14:textId="77777777" w:rsidR="00B667A3" w:rsidRDefault="00B6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3CA1" w14:textId="77777777" w:rsidR="00172D10" w:rsidRDefault="00172D10">
    <w:pPr>
      <w:jc w:val="right"/>
    </w:pPr>
  </w:p>
  <w:p w14:paraId="1E7CCF05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351EC730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F12C3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FD2FA9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0D5F9C15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CF711" w14:textId="77777777" w:rsidR="00B667A3" w:rsidRDefault="00B667A3">
      <w:pPr>
        <w:spacing w:after="0" w:line="240" w:lineRule="auto"/>
      </w:pPr>
      <w:r>
        <w:separator/>
      </w:r>
    </w:p>
  </w:footnote>
  <w:footnote w:type="continuationSeparator" w:id="0">
    <w:p w14:paraId="384D9CE4" w14:textId="77777777" w:rsidR="00B667A3" w:rsidRDefault="00B6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F1D5A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22696AB" w14:textId="77777777" w:rsidR="00172D10" w:rsidRDefault="00621FA8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Auto Parts E-commerce</w:t>
        </w:r>
      </w:p>
    </w:sdtContent>
  </w:sdt>
  <w:p w14:paraId="1D6ECFCD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  <w:r w:rsidRPr="005D120C">
      <w:rPr>
        <w:color w:val="F3642C" w:themeColor="text2"/>
      </w:rPr>
      <w:t xml:space="preserve"> </w:t>
    </w:r>
    <w:r w:rsidRPr="005D120C">
      <w:rPr>
        <w:color w:val="F3642C" w:themeColor="text2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61D"/>
    <w:multiLevelType w:val="hybridMultilevel"/>
    <w:tmpl w:val="5D62E8E4"/>
    <w:lvl w:ilvl="0" w:tplc="E91EDF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63B0"/>
    <w:multiLevelType w:val="hybridMultilevel"/>
    <w:tmpl w:val="19CE40F8"/>
    <w:lvl w:ilvl="0" w:tplc="68C0E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50D0"/>
    <w:multiLevelType w:val="hybridMultilevel"/>
    <w:tmpl w:val="5A141124"/>
    <w:lvl w:ilvl="0" w:tplc="59DA55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5014F"/>
    <w:multiLevelType w:val="hybridMultilevel"/>
    <w:tmpl w:val="16B8DF9A"/>
    <w:lvl w:ilvl="0" w:tplc="B50C1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30034"/>
    <w:multiLevelType w:val="hybridMultilevel"/>
    <w:tmpl w:val="1D86F744"/>
    <w:lvl w:ilvl="0" w:tplc="1EB42B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E6D26"/>
    <w:multiLevelType w:val="hybridMultilevel"/>
    <w:tmpl w:val="BDF60E34"/>
    <w:lvl w:ilvl="0" w:tplc="B7085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40411"/>
    <w:multiLevelType w:val="hybridMultilevel"/>
    <w:tmpl w:val="38C8B190"/>
    <w:lvl w:ilvl="0" w:tplc="632E67C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5066D"/>
    <w:multiLevelType w:val="hybridMultilevel"/>
    <w:tmpl w:val="978C5EBE"/>
    <w:lvl w:ilvl="0" w:tplc="A82ADB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C4"/>
    <w:rsid w:val="00172D10"/>
    <w:rsid w:val="001A2155"/>
    <w:rsid w:val="001C62C8"/>
    <w:rsid w:val="00227B64"/>
    <w:rsid w:val="00260E5B"/>
    <w:rsid w:val="00295222"/>
    <w:rsid w:val="002A2E02"/>
    <w:rsid w:val="002B4EC4"/>
    <w:rsid w:val="00374C02"/>
    <w:rsid w:val="00397142"/>
    <w:rsid w:val="00426F60"/>
    <w:rsid w:val="004F53E9"/>
    <w:rsid w:val="005D120C"/>
    <w:rsid w:val="00621FA8"/>
    <w:rsid w:val="00640AA6"/>
    <w:rsid w:val="0070341B"/>
    <w:rsid w:val="00732598"/>
    <w:rsid w:val="007A0CBA"/>
    <w:rsid w:val="008A25CD"/>
    <w:rsid w:val="00901939"/>
    <w:rsid w:val="0096164A"/>
    <w:rsid w:val="009823B0"/>
    <w:rsid w:val="00A272E4"/>
    <w:rsid w:val="00A54159"/>
    <w:rsid w:val="00AB47EC"/>
    <w:rsid w:val="00B667A3"/>
    <w:rsid w:val="00B76B9C"/>
    <w:rsid w:val="00B777A0"/>
    <w:rsid w:val="00B903A7"/>
    <w:rsid w:val="00C02F50"/>
    <w:rsid w:val="00E17035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43404"/>
  <w15:docId w15:val="{E1254435-3130-4FAA-BB83-1E90154D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4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al\AppData\Local\Packages\Microsoft.Office.Desktop_8wekyb3d8bbwe\LocalCache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0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Parts E-commerce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Parts E-commerce</dc:title>
  <dc:creator>Mohammad Al-Ali</dc:creator>
  <cp:lastModifiedBy>Mohammad Al-Ali</cp:lastModifiedBy>
  <cp:revision>5</cp:revision>
  <cp:lastPrinted>2018-12-04T18:14:00Z</cp:lastPrinted>
  <dcterms:created xsi:type="dcterms:W3CDTF">2018-12-04T14:23:00Z</dcterms:created>
  <dcterms:modified xsi:type="dcterms:W3CDTF">2019-04-21T17:28:00Z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